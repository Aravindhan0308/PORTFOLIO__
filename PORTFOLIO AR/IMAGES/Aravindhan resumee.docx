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27184F" w14:paraId="0B6C5AA7" w14:textId="77777777">
        <w:trPr>
          <w:trHeight w:val="4410"/>
        </w:trPr>
        <w:tc>
          <w:tcPr>
            <w:tcW w:w="3600" w:type="dxa"/>
            <w:vAlign w:val="bottom"/>
          </w:tcPr>
          <w:p w14:paraId="323B2C83" w14:textId="77777777" w:rsidR="0027184F" w:rsidRDefault="0000000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8A3D24F" wp14:editId="566685E2">
                  <wp:extent cx="1213402" cy="1560089"/>
                  <wp:effectExtent l="0" t="0" r="6350" b="2540"/>
                  <wp:docPr id="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02" cy="156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3276F44" w14:textId="77777777" w:rsidR="0027184F" w:rsidRDefault="0027184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AB9710F" w14:textId="77777777" w:rsidR="008D1482" w:rsidRDefault="008D1482" w:rsidP="008D1482">
            <w:pPr>
              <w:pStyle w:val="Subtitle"/>
              <w:rPr>
                <w:b/>
                <w:bCs/>
                <w:spacing w:val="0"/>
                <w:w w:val="100"/>
              </w:rPr>
            </w:pPr>
            <w:r w:rsidRPr="008D1482">
              <w:rPr>
                <w:b/>
                <w:bCs/>
                <w:spacing w:val="0"/>
                <w:w w:val="100"/>
              </w:rPr>
              <w:t>ARAVINDHAN S</w:t>
            </w:r>
          </w:p>
          <w:p w14:paraId="60147228" w14:textId="5FE885FB" w:rsidR="008D1482" w:rsidRPr="008D1482" w:rsidRDefault="008D1482" w:rsidP="008D1482">
            <w:pPr>
              <w:rPr>
                <w:b/>
                <w:bCs/>
              </w:rPr>
            </w:pPr>
          </w:p>
        </w:tc>
      </w:tr>
      <w:tr w:rsidR="0027184F" w14:paraId="2C7D4E8C" w14:textId="77777777">
        <w:tc>
          <w:tcPr>
            <w:tcW w:w="3600" w:type="dxa"/>
          </w:tcPr>
          <w:p w14:paraId="56DE5E48" w14:textId="77777777" w:rsidR="0027184F" w:rsidRDefault="00000000">
            <w:pPr>
              <w:pStyle w:val="Heading3"/>
            </w:pPr>
            <w:r>
              <w:t>Profile</w:t>
            </w:r>
          </w:p>
          <w:p w14:paraId="52A5BF3E" w14:textId="6ED70483" w:rsidR="00613ACC" w:rsidRPr="00A624D2" w:rsidRDefault="00000000">
            <w:r w:rsidRPr="00A624D2">
              <w:t xml:space="preserve">A </w:t>
            </w:r>
            <w:r w:rsidR="00F52F1D" w:rsidRPr="00A624D2">
              <w:t>Software</w:t>
            </w:r>
            <w:r w:rsidR="00CF78CD">
              <w:t xml:space="preserve"> developer</w:t>
            </w:r>
            <w:r w:rsidRPr="00A624D2">
              <w:t xml:space="preserve"> </w:t>
            </w:r>
            <w:proofErr w:type="spellStart"/>
            <w:r w:rsidR="005E2462">
              <w:t xml:space="preserve">I </w:t>
            </w:r>
            <w:r w:rsidR="00F52F1D" w:rsidRPr="00A624D2">
              <w:t>m</w:t>
            </w:r>
            <w:proofErr w:type="spellEnd"/>
            <w:r w:rsidR="00F52F1D" w:rsidRPr="00A624D2">
              <w:t xml:space="preserve"> p</w:t>
            </w:r>
            <w:r w:rsidR="00613ACC" w:rsidRPr="00A624D2">
              <w:t>ursuing</w:t>
            </w:r>
          </w:p>
          <w:p w14:paraId="2BD3D10A" w14:textId="2B55D5AC" w:rsidR="0027184F" w:rsidRPr="00A624D2" w:rsidRDefault="00613ACC" w:rsidP="00A624D2">
            <w:r w:rsidRPr="00A624D2">
              <w:t>In MSC Data scien</w:t>
            </w:r>
            <w:r w:rsidR="00A624D2" w:rsidRPr="00A624D2">
              <w:t>ce.</w:t>
            </w:r>
            <w:r w:rsidRPr="00A624D2">
              <w:t xml:space="preserve"> As a candidate offers excellent </w:t>
            </w:r>
            <w:r w:rsidR="00A624D2" w:rsidRPr="00A624D2">
              <w:t>programing</w:t>
            </w:r>
            <w:r w:rsidRPr="00A624D2">
              <w:t xml:space="preserve"> skills and good interpersonal and verbal communication abilitie</w:t>
            </w:r>
            <w:r w:rsidR="005E2462">
              <w:t>s</w:t>
            </w:r>
            <w:r w:rsidR="00A624D2">
              <w:t>.</w:t>
            </w:r>
            <w:r w:rsidR="005C0FB8">
              <w:t xml:space="preserve"> </w:t>
            </w:r>
            <w:r w:rsidR="005C0FB8">
              <w:rPr>
                <w:rStyle w:val="selectable-text"/>
              </w:rPr>
              <w:t xml:space="preserve">Passionate about implementing and launching new projects. Ability to translate business requirements into technical solutions. Looking to start the career as an entry-level software </w:t>
            </w:r>
            <w:r w:rsidR="005E2462">
              <w:rPr>
                <w:rStyle w:val="selectable-text"/>
              </w:rPr>
              <w:t>developer</w:t>
            </w:r>
            <w:r w:rsidR="005C0FB8">
              <w:rPr>
                <w:rStyle w:val="selectable-text"/>
              </w:rPr>
              <w:t xml:space="preserve"> with a reputed firm driven by technology.</w:t>
            </w:r>
          </w:p>
          <w:p w14:paraId="78074126" w14:textId="77777777" w:rsidR="0027184F" w:rsidRDefault="0027184F"/>
          <w:p w14:paraId="495B4AD0" w14:textId="77777777" w:rsidR="0027184F" w:rsidRDefault="00000000">
            <w:pPr>
              <w:pStyle w:val="Heading3"/>
            </w:pPr>
            <w:r>
              <w:t>Contact</w:t>
            </w:r>
          </w:p>
          <w:p w14:paraId="4E51D8B7" w14:textId="77777777" w:rsidR="0027184F" w:rsidRDefault="00000000">
            <w:r>
              <w:t>PHONE:</w:t>
            </w:r>
          </w:p>
          <w:p w14:paraId="34F3C570" w14:textId="0A4BCF57" w:rsidR="0027184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+91 </w:t>
            </w:r>
            <w:r w:rsidR="00205F9E">
              <w:rPr>
                <w:sz w:val="24"/>
                <w:szCs w:val="24"/>
              </w:rPr>
              <w:t>9894164947</w:t>
            </w:r>
          </w:p>
          <w:p w14:paraId="44BBDA88" w14:textId="77777777" w:rsidR="00C24DBF" w:rsidRDefault="00C24DBF">
            <w:pPr>
              <w:rPr>
                <w:sz w:val="24"/>
                <w:szCs w:val="24"/>
              </w:rPr>
            </w:pPr>
          </w:p>
          <w:p w14:paraId="64889C91" w14:textId="4BC32BE7" w:rsidR="00C24DBF" w:rsidRDefault="00C24DBF">
            <w:r w:rsidRPr="005E2462">
              <w:rPr>
                <w:b/>
                <w:bCs/>
                <w:color w:val="0070C0"/>
              </w:rPr>
              <w:t>ADDRESS</w:t>
            </w:r>
            <w:r>
              <w:t>:</w:t>
            </w:r>
          </w:p>
          <w:p w14:paraId="60A103C5" w14:textId="77777777" w:rsidR="00205F9E" w:rsidRPr="00C24DBF" w:rsidRDefault="00205F9E">
            <w:pPr>
              <w:rPr>
                <w:rStyle w:val="Hyperlink"/>
                <w:color w:val="20190B" w:themeColor="background2" w:themeShade="1A"/>
              </w:rPr>
            </w:pPr>
            <w:r w:rsidRPr="00C24DBF">
              <w:rPr>
                <w:rStyle w:val="Hyperlink"/>
                <w:color w:val="20190B" w:themeColor="background2" w:themeShade="1A"/>
              </w:rPr>
              <w:t>90,</w:t>
            </w:r>
          </w:p>
          <w:p w14:paraId="6E763307" w14:textId="41E93B2A" w:rsidR="0027184F" w:rsidRPr="00C24DBF" w:rsidRDefault="00205F9E">
            <w:pPr>
              <w:rPr>
                <w:rStyle w:val="Hyperlink"/>
                <w:color w:val="20190B" w:themeColor="background2" w:themeShade="1A"/>
              </w:rPr>
            </w:pPr>
            <w:proofErr w:type="spellStart"/>
            <w:r w:rsidRPr="00C24DBF">
              <w:rPr>
                <w:rStyle w:val="Hyperlink"/>
                <w:color w:val="20190B" w:themeColor="background2" w:themeShade="1A"/>
              </w:rPr>
              <w:t>Silmani</w:t>
            </w:r>
            <w:proofErr w:type="spellEnd"/>
            <w:r w:rsidRPr="00C24DBF">
              <w:rPr>
                <w:rStyle w:val="Hyperlink"/>
                <w:color w:val="20190B" w:themeColor="background2" w:themeShade="1A"/>
              </w:rPr>
              <w:t xml:space="preserve"> north street </w:t>
            </w:r>
          </w:p>
          <w:p w14:paraId="597D376A" w14:textId="52ECF4FA" w:rsidR="00205F9E" w:rsidRPr="00C24DBF" w:rsidRDefault="00205F9E">
            <w:pPr>
              <w:rPr>
                <w:rStyle w:val="Hyperlink"/>
                <w:color w:val="20190B" w:themeColor="background2" w:themeShade="1A"/>
              </w:rPr>
            </w:pPr>
            <w:proofErr w:type="spellStart"/>
            <w:r w:rsidRPr="00C24DBF">
              <w:rPr>
                <w:rStyle w:val="Hyperlink"/>
                <w:color w:val="20190B" w:themeColor="background2" w:themeShade="1A"/>
              </w:rPr>
              <w:t>Devakottai</w:t>
            </w:r>
            <w:proofErr w:type="spellEnd"/>
          </w:p>
          <w:p w14:paraId="10BEEB3C" w14:textId="08EEFF8F" w:rsidR="00205F9E" w:rsidRPr="00C24DBF" w:rsidRDefault="00205F9E">
            <w:pPr>
              <w:rPr>
                <w:rStyle w:val="Hyperlink"/>
                <w:color w:val="20190B" w:themeColor="background2" w:themeShade="1A"/>
              </w:rPr>
            </w:pPr>
            <w:proofErr w:type="spellStart"/>
            <w:r w:rsidRPr="00C24DBF">
              <w:rPr>
                <w:rStyle w:val="Hyperlink"/>
                <w:color w:val="20190B" w:themeColor="background2" w:themeShade="1A"/>
              </w:rPr>
              <w:t>Sivagangai</w:t>
            </w:r>
            <w:proofErr w:type="spellEnd"/>
            <w:r w:rsidRPr="00C24DBF">
              <w:rPr>
                <w:rStyle w:val="Hyperlink"/>
                <w:color w:val="20190B" w:themeColor="background2" w:themeShade="1A"/>
              </w:rPr>
              <w:t xml:space="preserve"> -630302</w:t>
            </w:r>
          </w:p>
          <w:p w14:paraId="47908CED" w14:textId="77777777" w:rsidR="0027184F" w:rsidRDefault="0027184F"/>
          <w:p w14:paraId="0F7B43D5" w14:textId="77777777" w:rsidR="0027184F" w:rsidRPr="005E2462" w:rsidRDefault="00000000">
            <w:pPr>
              <w:rPr>
                <w:b/>
                <w:bCs/>
                <w:color w:val="0070C0"/>
              </w:rPr>
            </w:pPr>
            <w:r w:rsidRPr="005E2462">
              <w:rPr>
                <w:b/>
                <w:bCs/>
                <w:color w:val="0070C0"/>
              </w:rPr>
              <w:t>EMAIL:</w:t>
            </w:r>
          </w:p>
          <w:p w14:paraId="06E5ECCB" w14:textId="37CFD02B" w:rsidR="0027184F" w:rsidRDefault="00205F9E">
            <w:pPr>
              <w:rPr>
                <w:color w:val="DD8047" w:themeColor="accent2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Aravindselva79@gmail.com</w:t>
            </w:r>
          </w:p>
          <w:p w14:paraId="3DB9D3E1" w14:textId="77777777" w:rsidR="0027184F" w:rsidRDefault="0027184F"/>
          <w:p w14:paraId="1E51C539" w14:textId="7AA791DA" w:rsidR="0027184F" w:rsidRDefault="00000000" w:rsidP="00651EB2">
            <w:pPr>
              <w:pStyle w:val="Heading3"/>
            </w:pPr>
            <w:r>
              <w:t>Linkedi</w:t>
            </w:r>
            <w:r w:rsidR="00651EB2">
              <w:t>n</w:t>
            </w:r>
          </w:p>
          <w:p w14:paraId="452D26CD" w14:textId="5B7AB6FA" w:rsidR="00205F9E" w:rsidRPr="00205F9E" w:rsidRDefault="00205F9E" w:rsidP="00205F9E">
            <w:r w:rsidRPr="00205F9E">
              <w:t>http://www.linkedin.com/in/%20aravindhan-selvaganesan-455990244</w:t>
            </w:r>
          </w:p>
          <w:p w14:paraId="4207E7AF" w14:textId="77777777" w:rsidR="0027184F" w:rsidRDefault="0027184F"/>
        </w:tc>
        <w:tc>
          <w:tcPr>
            <w:tcW w:w="720" w:type="dxa"/>
          </w:tcPr>
          <w:p w14:paraId="44500575" w14:textId="77777777" w:rsidR="0027184F" w:rsidRDefault="0027184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0A7ADA9" w14:textId="6F5FC042" w:rsidR="0027184F" w:rsidRDefault="00000000">
            <w:pPr>
              <w:pStyle w:val="Heading2"/>
            </w:pPr>
            <w:r>
              <w:t>EDUCATION</w:t>
            </w:r>
          </w:p>
          <w:p w14:paraId="7F9D1402" w14:textId="251181FD" w:rsidR="00F52F1D" w:rsidRDefault="00F52F1D">
            <w:pPr>
              <w:pStyle w:val="Heading4"/>
            </w:pPr>
            <w:proofErr w:type="spellStart"/>
            <w:r>
              <w:t>Msc</w:t>
            </w:r>
            <w:proofErr w:type="spellEnd"/>
            <w:r>
              <w:t xml:space="preserve"> in DATA Science</w:t>
            </w:r>
          </w:p>
          <w:p w14:paraId="7E0CB023" w14:textId="691F084D" w:rsidR="00F52F1D" w:rsidRDefault="00F52F1D">
            <w:pPr>
              <w:pStyle w:val="Heading4"/>
            </w:pPr>
            <w:r>
              <w:t>2023- still Pursing</w:t>
            </w:r>
          </w:p>
          <w:p w14:paraId="4DBF4A1D" w14:textId="503A423A" w:rsidR="00F52F1D" w:rsidRDefault="00F52F1D">
            <w:pPr>
              <w:pStyle w:val="Heading4"/>
            </w:pPr>
            <w:proofErr w:type="spellStart"/>
            <w:r>
              <w:t>Bharathidhasan</w:t>
            </w:r>
            <w:proofErr w:type="spellEnd"/>
            <w:r>
              <w:t xml:space="preserve"> university</w:t>
            </w:r>
            <w:r w:rsidR="00613ACC">
              <w:t>,</w:t>
            </w:r>
            <w:r>
              <w:t xml:space="preserve"> Trichy</w:t>
            </w:r>
          </w:p>
          <w:p w14:paraId="1823C221" w14:textId="77777777" w:rsidR="00F52F1D" w:rsidRPr="00F52F1D" w:rsidRDefault="00F52F1D" w:rsidP="00F52F1D"/>
          <w:p w14:paraId="6BBE23D4" w14:textId="47CE3B21" w:rsidR="0027184F" w:rsidRDefault="00F52F1D">
            <w:pPr>
              <w:pStyle w:val="Heading4"/>
            </w:pPr>
            <w:proofErr w:type="spellStart"/>
            <w:r>
              <w:t>Bsc</w:t>
            </w:r>
            <w:proofErr w:type="spellEnd"/>
            <w:r>
              <w:t xml:space="preserve"> in computer science </w:t>
            </w:r>
          </w:p>
          <w:p w14:paraId="483843D1" w14:textId="028A7118" w:rsidR="00F52F1D" w:rsidRDefault="00000000" w:rsidP="002728F3">
            <w:pPr>
              <w:pStyle w:val="Date"/>
            </w:pPr>
            <w:r>
              <w:t>20</w:t>
            </w:r>
            <w:r w:rsidR="00F52F1D">
              <w:t>20</w:t>
            </w:r>
            <w:r>
              <w:t xml:space="preserve"> </w:t>
            </w:r>
            <w:r w:rsidR="00CF78CD">
              <w:t>–</w:t>
            </w:r>
            <w:r>
              <w:t xml:space="preserve"> 20</w:t>
            </w:r>
            <w:r w:rsidR="00F52F1D">
              <w:t>23</w:t>
            </w:r>
            <w:r w:rsidR="00CF78CD">
              <w:t xml:space="preserve"> </w:t>
            </w:r>
            <w:proofErr w:type="spellStart"/>
            <w:r w:rsidR="00F52F1D" w:rsidRPr="00F52F1D">
              <w:rPr>
                <w:bCs/>
              </w:rPr>
              <w:t>Srimad</w:t>
            </w:r>
            <w:proofErr w:type="spellEnd"/>
            <w:r w:rsidR="00F52F1D">
              <w:t xml:space="preserve"> </w:t>
            </w:r>
            <w:r w:rsidR="00F52F1D" w:rsidRPr="00F52F1D">
              <w:rPr>
                <w:bCs/>
              </w:rPr>
              <w:t xml:space="preserve">Andavan Arts &amp; Science </w:t>
            </w:r>
            <w:proofErr w:type="spellStart"/>
            <w:proofErr w:type="gramStart"/>
            <w:r w:rsidR="00F52F1D" w:rsidRPr="00F52F1D">
              <w:rPr>
                <w:bCs/>
              </w:rPr>
              <w:t>College</w:t>
            </w:r>
            <w:r w:rsidR="00613ACC">
              <w:rPr>
                <w:bCs/>
              </w:rPr>
              <w:t>,trichy</w:t>
            </w:r>
            <w:proofErr w:type="spellEnd"/>
            <w:proofErr w:type="gramEnd"/>
          </w:p>
          <w:p w14:paraId="4204F8D8" w14:textId="77777777" w:rsidR="00F52F1D" w:rsidRPr="00F52F1D" w:rsidRDefault="00F52F1D" w:rsidP="00F52F1D"/>
          <w:p w14:paraId="3F87C29A" w14:textId="0AED2F32" w:rsidR="0027184F" w:rsidRDefault="00000000">
            <w:pPr>
              <w:pStyle w:val="Heading4"/>
            </w:pPr>
            <w:r>
              <w:t>Higher Secondary Education</w:t>
            </w:r>
          </w:p>
          <w:p w14:paraId="56416F6D" w14:textId="56A14064" w:rsidR="0027184F" w:rsidRDefault="00000000">
            <w:pPr>
              <w:pStyle w:val="Date"/>
            </w:pPr>
            <w:r>
              <w:t>201</w:t>
            </w:r>
            <w:r w:rsidR="00613ACC">
              <w:t>8</w:t>
            </w:r>
            <w:r>
              <w:t xml:space="preserve"> </w:t>
            </w:r>
            <w:r w:rsidR="00CF78CD">
              <w:t>–</w:t>
            </w:r>
            <w:r>
              <w:t xml:space="preserve"> 20</w:t>
            </w:r>
            <w:r w:rsidR="00613ACC">
              <w:t>20</w:t>
            </w:r>
            <w:r w:rsidR="00CF78CD">
              <w:t>(55 %)</w:t>
            </w:r>
          </w:p>
          <w:p w14:paraId="02D15EB4" w14:textId="46697458" w:rsidR="00613ACC" w:rsidRDefault="00613ACC">
            <w:r>
              <w:t xml:space="preserve">NSMVPS Higher Secondary </w:t>
            </w:r>
            <w:proofErr w:type="spellStart"/>
            <w:proofErr w:type="gramStart"/>
            <w:r>
              <w:t>School,Devakottai</w:t>
            </w:r>
            <w:proofErr w:type="spellEnd"/>
            <w:proofErr w:type="gramEnd"/>
          </w:p>
          <w:p w14:paraId="45FE5642" w14:textId="77777777" w:rsidR="00CF78CD" w:rsidRDefault="00CF78CD"/>
          <w:p w14:paraId="12323BE9" w14:textId="2C310BA0" w:rsidR="00CF78CD" w:rsidRDefault="00CF78CD">
            <w:pPr>
              <w:rPr>
                <w:b/>
                <w:bCs/>
              </w:rPr>
            </w:pPr>
            <w:r w:rsidRPr="00CF78CD">
              <w:rPr>
                <w:b/>
                <w:bCs/>
              </w:rPr>
              <w:t>Secondary Education</w:t>
            </w:r>
          </w:p>
          <w:p w14:paraId="2FFE81B6" w14:textId="76885A8C" w:rsidR="00CF78CD" w:rsidRPr="00CF78CD" w:rsidRDefault="00CF78CD">
            <w:r w:rsidRPr="00CF78CD">
              <w:t>2017-2018</w:t>
            </w:r>
            <w:r>
              <w:t xml:space="preserve"> (69.5 %)</w:t>
            </w:r>
          </w:p>
          <w:p w14:paraId="14F24E44" w14:textId="6231D92A" w:rsidR="00CF78CD" w:rsidRPr="00CF78CD" w:rsidRDefault="00CF78CD">
            <w:r w:rsidRPr="00CF78CD">
              <w:t xml:space="preserve">Lotus ANVC </w:t>
            </w:r>
            <w:r>
              <w:t>S</w:t>
            </w:r>
            <w:r w:rsidRPr="00CF78CD">
              <w:t>chool (ICSE</w:t>
            </w:r>
            <w:proofErr w:type="gramStart"/>
            <w:r w:rsidRPr="00CF78CD">
              <w:t>)</w:t>
            </w:r>
            <w:r>
              <w:t>,</w:t>
            </w:r>
            <w:proofErr w:type="spellStart"/>
            <w:r>
              <w:t>Devakottai</w:t>
            </w:r>
            <w:proofErr w:type="spellEnd"/>
            <w:proofErr w:type="gramEnd"/>
          </w:p>
          <w:p w14:paraId="06A87767" w14:textId="3AAAD25A" w:rsidR="00CF78CD" w:rsidRPr="00CF78CD" w:rsidRDefault="00CF78CD"/>
          <w:p w14:paraId="24D39F8A" w14:textId="77777777" w:rsidR="0027184F" w:rsidRDefault="0027184F"/>
          <w:p w14:paraId="55321C7F" w14:textId="6611D17E" w:rsidR="0027184F" w:rsidRDefault="00A624D2" w:rsidP="00613ACC">
            <w:pPr>
              <w:pStyle w:val="Heading2"/>
              <w:rPr>
                <w:rStyle w:val="Heading2Char"/>
                <w:b/>
                <w:bCs/>
                <w:caps/>
              </w:rPr>
            </w:pPr>
            <w:r>
              <w:rPr>
                <w:rStyle w:val="Heading2Char"/>
                <w:b/>
                <w:bCs/>
                <w:caps/>
              </w:rPr>
              <w:t>sKILLS</w:t>
            </w:r>
          </w:p>
          <w:p w14:paraId="55C9DB1C" w14:textId="77777777" w:rsidR="002728F3" w:rsidRDefault="002728F3" w:rsidP="002728F3">
            <w:pPr>
              <w:pStyle w:val="BodyText"/>
              <w:numPr>
                <w:ilvl w:val="1"/>
                <w:numId w:val="10"/>
              </w:numPr>
              <w:spacing w:before="222"/>
              <w:rPr>
                <w:rFonts w:ascii="Cambria"/>
              </w:rPr>
            </w:pPr>
            <w:r w:rsidRPr="00541016">
              <w:rPr>
                <w:rFonts w:ascii="Cambria"/>
              </w:rPr>
              <w:t>Python</w:t>
            </w:r>
          </w:p>
          <w:p w14:paraId="39D1ADDD" w14:textId="77777777" w:rsidR="005E2462" w:rsidRDefault="005E2462" w:rsidP="00613ACC">
            <w:pPr>
              <w:pStyle w:val="BodyText"/>
              <w:numPr>
                <w:ilvl w:val="1"/>
                <w:numId w:val="10"/>
              </w:numPr>
              <w:spacing w:before="222"/>
              <w:rPr>
                <w:rFonts w:ascii="Cambria"/>
              </w:rPr>
            </w:pPr>
            <w:r>
              <w:rPr>
                <w:rFonts w:ascii="Cambria"/>
              </w:rPr>
              <w:t>Java</w:t>
            </w:r>
          </w:p>
          <w:p w14:paraId="0DD30277" w14:textId="6FBC8AED" w:rsidR="002728F3" w:rsidRPr="002728F3" w:rsidRDefault="002728F3" w:rsidP="002728F3">
            <w:pPr>
              <w:pStyle w:val="BodyText"/>
              <w:numPr>
                <w:ilvl w:val="1"/>
                <w:numId w:val="10"/>
              </w:numPr>
              <w:spacing w:before="222"/>
              <w:rPr>
                <w:rFonts w:ascii="Cambria"/>
              </w:rPr>
            </w:pPr>
            <w:r w:rsidRPr="00541016">
              <w:rPr>
                <w:rFonts w:ascii="Cambria"/>
              </w:rPr>
              <w:t>Software Testing (</w:t>
            </w:r>
            <w:r>
              <w:rPr>
                <w:rFonts w:ascii="Cambria"/>
              </w:rPr>
              <w:t xml:space="preserve">Basic </w:t>
            </w:r>
            <w:r w:rsidRPr="00541016">
              <w:rPr>
                <w:rFonts w:ascii="Cambria"/>
              </w:rPr>
              <w:t>Manual)</w:t>
            </w:r>
          </w:p>
          <w:p w14:paraId="2EBC7922" w14:textId="01D769C6" w:rsidR="00380521" w:rsidRPr="00380521" w:rsidRDefault="005E2462" w:rsidP="00380521">
            <w:pPr>
              <w:pStyle w:val="BodyText"/>
              <w:numPr>
                <w:ilvl w:val="1"/>
                <w:numId w:val="10"/>
              </w:numPr>
              <w:spacing w:before="222"/>
              <w:rPr>
                <w:rFonts w:ascii="Cambria"/>
              </w:rPr>
            </w:pPr>
            <w:r w:rsidRPr="00541016">
              <w:rPr>
                <w:rFonts w:ascii="Cambria"/>
              </w:rPr>
              <w:t>HTML, CSS, Java scrip</w:t>
            </w:r>
            <w:r w:rsidR="00380521">
              <w:rPr>
                <w:rFonts w:ascii="Cambria"/>
              </w:rPr>
              <w:t>t</w:t>
            </w:r>
          </w:p>
          <w:p w14:paraId="6F9D0B7F" w14:textId="6AA784DF" w:rsidR="005E2462" w:rsidRDefault="005E2462" w:rsidP="002728F3">
            <w:pPr>
              <w:pStyle w:val="BodyText"/>
              <w:numPr>
                <w:ilvl w:val="1"/>
                <w:numId w:val="10"/>
              </w:numPr>
              <w:spacing w:before="222"/>
              <w:rPr>
                <w:rFonts w:ascii="Cambria"/>
              </w:rPr>
            </w:pPr>
            <w:r w:rsidRPr="002728F3">
              <w:rPr>
                <w:rFonts w:ascii="Cambria"/>
              </w:rPr>
              <w:t>Excel</w:t>
            </w:r>
          </w:p>
          <w:p w14:paraId="44643770" w14:textId="394AECF1" w:rsidR="002728F3" w:rsidRDefault="002728F3" w:rsidP="002728F3">
            <w:pPr>
              <w:pStyle w:val="BodyText"/>
              <w:numPr>
                <w:ilvl w:val="1"/>
                <w:numId w:val="10"/>
              </w:numPr>
              <w:spacing w:before="222"/>
              <w:rPr>
                <w:rFonts w:ascii="Cambria"/>
              </w:rPr>
            </w:pPr>
            <w:r>
              <w:rPr>
                <w:rFonts w:ascii="Cambria"/>
              </w:rPr>
              <w:t>Power BI</w:t>
            </w:r>
          </w:p>
          <w:p w14:paraId="13E86AFA" w14:textId="447F579A" w:rsidR="00380521" w:rsidRPr="002728F3" w:rsidRDefault="00380521" w:rsidP="002728F3">
            <w:pPr>
              <w:pStyle w:val="BodyText"/>
              <w:numPr>
                <w:ilvl w:val="1"/>
                <w:numId w:val="10"/>
              </w:numPr>
              <w:spacing w:before="222"/>
              <w:rPr>
                <w:rFonts w:ascii="Cambria"/>
              </w:rPr>
            </w:pPr>
            <w:r>
              <w:rPr>
                <w:rFonts w:ascii="Cambria"/>
              </w:rPr>
              <w:t>Google Sheets</w:t>
            </w:r>
          </w:p>
          <w:p w14:paraId="352375FA" w14:textId="59A10946" w:rsidR="00541016" w:rsidRDefault="00541016" w:rsidP="00541016">
            <w:pPr>
              <w:pStyle w:val="Heading2"/>
              <w:rPr>
                <w:rStyle w:val="Heading2Char"/>
                <w:b/>
                <w:bCs/>
                <w:caps/>
              </w:rPr>
            </w:pPr>
            <w:r>
              <w:rPr>
                <w:rStyle w:val="Heading2Char"/>
                <w:b/>
                <w:bCs/>
                <w:caps/>
              </w:rPr>
              <w:t>LANGUAGE’s</w:t>
            </w:r>
            <w:r w:rsidR="005E2462">
              <w:rPr>
                <w:rStyle w:val="Heading2Char"/>
                <w:b/>
                <w:bCs/>
                <w:caps/>
              </w:rPr>
              <w:t xml:space="preserve"> known</w:t>
            </w:r>
          </w:p>
          <w:p w14:paraId="10621B43" w14:textId="56E349F0" w:rsidR="00613ACC" w:rsidRPr="00CF78CD" w:rsidRDefault="00541016" w:rsidP="00541016">
            <w:pPr>
              <w:pStyle w:val="ListParagraph"/>
              <w:numPr>
                <w:ilvl w:val="0"/>
                <w:numId w:val="11"/>
              </w:numPr>
              <w:rPr>
                <w:rFonts w:ascii="Georgia" w:eastAsia="Times New Roman" w:hAnsi="Georgia" w:cs="Times New Roman"/>
                <w:sz w:val="20"/>
                <w:szCs w:val="20"/>
                <w:lang w:eastAsia="en-GB"/>
              </w:rPr>
            </w:pPr>
            <w:r w:rsidRPr="00CF78CD">
              <w:rPr>
                <w:rFonts w:ascii="Georgia" w:eastAsia="Times New Roman" w:hAnsi="Georgia" w:cs="Times New Roman"/>
                <w:sz w:val="20"/>
                <w:szCs w:val="20"/>
                <w:lang w:eastAsia="en-GB"/>
              </w:rPr>
              <w:t>TAMIL</w:t>
            </w:r>
          </w:p>
          <w:p w14:paraId="39D25D91" w14:textId="0DDE84EA" w:rsidR="00541016" w:rsidRPr="00CF78CD" w:rsidRDefault="00541016" w:rsidP="00541016">
            <w:pPr>
              <w:pStyle w:val="ListParagraph"/>
              <w:numPr>
                <w:ilvl w:val="0"/>
                <w:numId w:val="11"/>
              </w:numPr>
              <w:rPr>
                <w:rFonts w:ascii="Georgia" w:eastAsia="Times New Roman" w:hAnsi="Georgia" w:cs="Times New Roman"/>
                <w:sz w:val="20"/>
                <w:szCs w:val="20"/>
                <w:lang w:eastAsia="en-GB"/>
              </w:rPr>
            </w:pPr>
            <w:r w:rsidRPr="00CF78CD">
              <w:rPr>
                <w:rFonts w:ascii="Georgia" w:eastAsia="Times New Roman" w:hAnsi="Georgia" w:cs="Times New Roman"/>
                <w:sz w:val="20"/>
                <w:szCs w:val="20"/>
                <w:lang w:eastAsia="en-GB"/>
              </w:rPr>
              <w:t>ENGLISH</w:t>
            </w:r>
          </w:p>
          <w:p w14:paraId="655CE964" w14:textId="77777777" w:rsidR="00CF78CD" w:rsidRPr="00CF78CD" w:rsidRDefault="00541016" w:rsidP="00CF78CD">
            <w:pPr>
              <w:pStyle w:val="ListParagraph"/>
              <w:numPr>
                <w:ilvl w:val="0"/>
                <w:numId w:val="11"/>
              </w:numPr>
            </w:pPr>
            <w:r w:rsidRPr="00CF78CD">
              <w:rPr>
                <w:rFonts w:ascii="Georgia" w:eastAsia="Times New Roman" w:hAnsi="Georgia" w:cs="Times New Roman"/>
                <w:sz w:val="20"/>
                <w:szCs w:val="20"/>
                <w:lang w:eastAsia="en-GB"/>
              </w:rPr>
              <w:t>HINDI(BASICS</w:t>
            </w:r>
            <w:r w:rsidR="00820051" w:rsidRPr="00CF78CD">
              <w:rPr>
                <w:rFonts w:ascii="Georgia" w:eastAsia="Times New Roman" w:hAnsi="Georgia" w:cs="Times New Roman"/>
                <w:sz w:val="20"/>
                <w:szCs w:val="20"/>
                <w:lang w:eastAsia="en-GB"/>
              </w:rPr>
              <w:t>)</w:t>
            </w:r>
          </w:p>
          <w:p w14:paraId="3631B86F" w14:textId="4FEB718D" w:rsidR="00613ACC" w:rsidRPr="00613ACC" w:rsidRDefault="00613ACC" w:rsidP="005E2462">
            <w:pPr>
              <w:ind w:left="360"/>
            </w:pPr>
          </w:p>
        </w:tc>
      </w:tr>
    </w:tbl>
    <w:p w14:paraId="7DA33136" w14:textId="1C9A8BD6" w:rsidR="0027184F" w:rsidRDefault="0027184F" w:rsidP="005E2462">
      <w:pPr>
        <w:tabs>
          <w:tab w:val="left" w:pos="4340"/>
        </w:tabs>
      </w:pPr>
    </w:p>
    <w:sectPr w:rsidR="002718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F3610" w14:textId="77777777" w:rsidR="00E65E8F" w:rsidRDefault="00E65E8F">
      <w:r>
        <w:separator/>
      </w:r>
    </w:p>
  </w:endnote>
  <w:endnote w:type="continuationSeparator" w:id="0">
    <w:p w14:paraId="3DAABBD6" w14:textId="77777777" w:rsidR="00E65E8F" w:rsidRDefault="00E6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BE587" w14:textId="77777777" w:rsidR="0027184F" w:rsidRDefault="00271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9A61" w14:textId="77777777" w:rsidR="0027184F" w:rsidRDefault="00271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59F7F" w14:textId="77777777" w:rsidR="0027184F" w:rsidRDefault="00271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B2EB3" w14:textId="77777777" w:rsidR="00E65E8F" w:rsidRDefault="00E65E8F">
      <w:r>
        <w:separator/>
      </w:r>
    </w:p>
  </w:footnote>
  <w:footnote w:type="continuationSeparator" w:id="0">
    <w:p w14:paraId="2F2F1E37" w14:textId="77777777" w:rsidR="00E65E8F" w:rsidRDefault="00E65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25D04" w14:textId="77777777" w:rsidR="0027184F" w:rsidRDefault="002718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01813" w14:textId="77777777" w:rsidR="0027184F" w:rsidRDefault="0000000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585A53" wp14:editId="228E03B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phic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C20DF" w14:textId="77777777" w:rsidR="0027184F" w:rsidRDefault="0027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5D6B"/>
    <w:multiLevelType w:val="hybridMultilevel"/>
    <w:tmpl w:val="41EEC070"/>
    <w:lvl w:ilvl="0" w:tplc="05969E62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1" w:tplc="9814CB7E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2" w:tplc="23FAB74A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3" w:tplc="3C2E18E8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4" w:tplc="BC8E0738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5" w:tplc="2DB60DD2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  <w:lvl w:ilvl="6" w:tplc="6FF2F9D6" w:tentative="1">
      <w:start w:val="1"/>
      <w:numFmt w:val="bullet"/>
      <w:lvlText w:val=""/>
      <w:lvlJc w:val="left"/>
      <w:pPr>
        <w:ind w:left="9380" w:hanging="360"/>
      </w:pPr>
      <w:rPr>
        <w:rFonts w:ascii="Symbol" w:hAnsi="Symbol" w:hint="default"/>
      </w:rPr>
    </w:lvl>
    <w:lvl w:ilvl="7" w:tplc="1DDE0EE2" w:tentative="1">
      <w:start w:val="1"/>
      <w:numFmt w:val="bullet"/>
      <w:lvlText w:val="o"/>
      <w:lvlJc w:val="left"/>
      <w:pPr>
        <w:ind w:left="10100" w:hanging="360"/>
      </w:pPr>
      <w:rPr>
        <w:rFonts w:ascii="Courier New" w:hAnsi="Courier New" w:cs="Courier New" w:hint="default"/>
      </w:rPr>
    </w:lvl>
    <w:lvl w:ilvl="8" w:tplc="585AD38E" w:tentative="1">
      <w:start w:val="1"/>
      <w:numFmt w:val="bullet"/>
      <w:lvlText w:val=""/>
      <w:lvlJc w:val="left"/>
      <w:pPr>
        <w:ind w:left="10820" w:hanging="360"/>
      </w:pPr>
      <w:rPr>
        <w:rFonts w:ascii="Wingdings" w:hAnsi="Wingdings" w:hint="default"/>
      </w:rPr>
    </w:lvl>
  </w:abstractNum>
  <w:abstractNum w:abstractNumId="1" w15:restartNumberingAfterBreak="0">
    <w:nsid w:val="1D237783"/>
    <w:multiLevelType w:val="hybridMultilevel"/>
    <w:tmpl w:val="65B8AE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D448A"/>
    <w:multiLevelType w:val="hybridMultilevel"/>
    <w:tmpl w:val="274A96A0"/>
    <w:lvl w:ilvl="0" w:tplc="E3F6D17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18A44FC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CFA0D5F8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BD667AA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81B8EA6A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A05697D2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C82B524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A9046FA8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F2EA83C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CF31D38"/>
    <w:multiLevelType w:val="hybridMultilevel"/>
    <w:tmpl w:val="4B2C6898"/>
    <w:lvl w:ilvl="0" w:tplc="2A4C290E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480435F0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821CE30A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ADAC0C24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2BB072E4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38C69514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C542EDBA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9EC0A504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19E7B60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4" w15:restartNumberingAfterBreak="0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C140A"/>
    <w:multiLevelType w:val="hybridMultilevel"/>
    <w:tmpl w:val="AE269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11712"/>
    <w:multiLevelType w:val="hybridMultilevel"/>
    <w:tmpl w:val="A082375C"/>
    <w:lvl w:ilvl="0" w:tplc="42565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60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8EC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E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CA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F89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261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AFF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A9B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94295"/>
    <w:multiLevelType w:val="hybridMultilevel"/>
    <w:tmpl w:val="05D64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91649"/>
    <w:multiLevelType w:val="hybridMultilevel"/>
    <w:tmpl w:val="52EA6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C921FA"/>
    <w:multiLevelType w:val="hybridMultilevel"/>
    <w:tmpl w:val="787A7804"/>
    <w:lvl w:ilvl="0" w:tplc="C434A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CA0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0446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9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EB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544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02C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632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F6B6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F0531"/>
    <w:multiLevelType w:val="hybridMultilevel"/>
    <w:tmpl w:val="C1F8EBF8"/>
    <w:lvl w:ilvl="0" w:tplc="3D9CE6A0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1" w:tplc="1722CEE6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2" w:tplc="C276D260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3" w:tplc="4BB83644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4" w:tplc="2D3495A8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5" w:tplc="E5DA714C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  <w:lvl w:ilvl="6" w:tplc="D4D6BCCC" w:tentative="1">
      <w:start w:val="1"/>
      <w:numFmt w:val="bullet"/>
      <w:lvlText w:val=""/>
      <w:lvlJc w:val="left"/>
      <w:pPr>
        <w:ind w:left="9670" w:hanging="360"/>
      </w:pPr>
      <w:rPr>
        <w:rFonts w:ascii="Symbol" w:hAnsi="Symbol" w:hint="default"/>
      </w:rPr>
    </w:lvl>
    <w:lvl w:ilvl="7" w:tplc="779889C8" w:tentative="1">
      <w:start w:val="1"/>
      <w:numFmt w:val="bullet"/>
      <w:lvlText w:val="o"/>
      <w:lvlJc w:val="left"/>
      <w:pPr>
        <w:ind w:left="10390" w:hanging="360"/>
      </w:pPr>
      <w:rPr>
        <w:rFonts w:ascii="Courier New" w:hAnsi="Courier New" w:cs="Courier New" w:hint="default"/>
      </w:rPr>
    </w:lvl>
    <w:lvl w:ilvl="8" w:tplc="2528C61C" w:tentative="1">
      <w:start w:val="1"/>
      <w:numFmt w:val="bullet"/>
      <w:lvlText w:val=""/>
      <w:lvlJc w:val="left"/>
      <w:pPr>
        <w:ind w:left="11110" w:hanging="360"/>
      </w:pPr>
      <w:rPr>
        <w:rFonts w:ascii="Wingdings" w:hAnsi="Wingdings" w:hint="default"/>
      </w:rPr>
    </w:lvl>
  </w:abstractNum>
  <w:num w:numId="1" w16cid:durableId="559555999">
    <w:abstractNumId w:val="9"/>
  </w:num>
  <w:num w:numId="2" w16cid:durableId="1679386082">
    <w:abstractNumId w:val="6"/>
  </w:num>
  <w:num w:numId="3" w16cid:durableId="1603104019">
    <w:abstractNumId w:val="3"/>
  </w:num>
  <w:num w:numId="4" w16cid:durableId="1889339277">
    <w:abstractNumId w:val="10"/>
  </w:num>
  <w:num w:numId="5" w16cid:durableId="857621204">
    <w:abstractNumId w:val="0"/>
  </w:num>
  <w:num w:numId="6" w16cid:durableId="495799924">
    <w:abstractNumId w:val="2"/>
  </w:num>
  <w:num w:numId="7" w16cid:durableId="1093092695">
    <w:abstractNumId w:val="8"/>
  </w:num>
  <w:num w:numId="8" w16cid:durableId="313679521">
    <w:abstractNumId w:val="1"/>
  </w:num>
  <w:num w:numId="9" w16cid:durableId="2093307534">
    <w:abstractNumId w:val="4"/>
  </w:num>
  <w:num w:numId="10" w16cid:durableId="1062364985">
    <w:abstractNumId w:val="5"/>
  </w:num>
  <w:num w:numId="11" w16cid:durableId="842670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92"/>
    <w:rsid w:val="000018C0"/>
    <w:rsid w:val="00026372"/>
    <w:rsid w:val="00036450"/>
    <w:rsid w:val="00062331"/>
    <w:rsid w:val="00094499"/>
    <w:rsid w:val="000B56B5"/>
    <w:rsid w:val="000C45FF"/>
    <w:rsid w:val="000E3FD1"/>
    <w:rsid w:val="00112054"/>
    <w:rsid w:val="00145F80"/>
    <w:rsid w:val="001525E1"/>
    <w:rsid w:val="00180329"/>
    <w:rsid w:val="0019001F"/>
    <w:rsid w:val="0019622B"/>
    <w:rsid w:val="001A74A5"/>
    <w:rsid w:val="001B2ABD"/>
    <w:rsid w:val="001C77D2"/>
    <w:rsid w:val="001D0D53"/>
    <w:rsid w:val="001E0391"/>
    <w:rsid w:val="001E1759"/>
    <w:rsid w:val="001E66C3"/>
    <w:rsid w:val="001F1ECC"/>
    <w:rsid w:val="00205F9E"/>
    <w:rsid w:val="00213D31"/>
    <w:rsid w:val="002400EB"/>
    <w:rsid w:val="00256CF7"/>
    <w:rsid w:val="0027184F"/>
    <w:rsid w:val="002728F3"/>
    <w:rsid w:val="00281FD5"/>
    <w:rsid w:val="002A2FE7"/>
    <w:rsid w:val="002D70EC"/>
    <w:rsid w:val="0030481B"/>
    <w:rsid w:val="003156FC"/>
    <w:rsid w:val="003254B5"/>
    <w:rsid w:val="00334E4B"/>
    <w:rsid w:val="00364D9B"/>
    <w:rsid w:val="0037121F"/>
    <w:rsid w:val="00380521"/>
    <w:rsid w:val="003A6B7D"/>
    <w:rsid w:val="003B06CA"/>
    <w:rsid w:val="003F2AE9"/>
    <w:rsid w:val="003F57B9"/>
    <w:rsid w:val="004071FC"/>
    <w:rsid w:val="00445947"/>
    <w:rsid w:val="0046199F"/>
    <w:rsid w:val="004813B3"/>
    <w:rsid w:val="00496591"/>
    <w:rsid w:val="004C63E4"/>
    <w:rsid w:val="004D3011"/>
    <w:rsid w:val="005262AC"/>
    <w:rsid w:val="00541016"/>
    <w:rsid w:val="00587D81"/>
    <w:rsid w:val="005B01DE"/>
    <w:rsid w:val="005C0FB8"/>
    <w:rsid w:val="005C6E6A"/>
    <w:rsid w:val="005E2462"/>
    <w:rsid w:val="005E39D5"/>
    <w:rsid w:val="00600670"/>
    <w:rsid w:val="00610C50"/>
    <w:rsid w:val="00613ACC"/>
    <w:rsid w:val="0062123A"/>
    <w:rsid w:val="00624212"/>
    <w:rsid w:val="0064262D"/>
    <w:rsid w:val="00646E75"/>
    <w:rsid w:val="00651EB2"/>
    <w:rsid w:val="006771D0"/>
    <w:rsid w:val="00697A98"/>
    <w:rsid w:val="006B65A0"/>
    <w:rsid w:val="006E4DE9"/>
    <w:rsid w:val="00715FCB"/>
    <w:rsid w:val="007217A2"/>
    <w:rsid w:val="00743101"/>
    <w:rsid w:val="00775BA7"/>
    <w:rsid w:val="007775E1"/>
    <w:rsid w:val="007867A0"/>
    <w:rsid w:val="007927F5"/>
    <w:rsid w:val="007A03EC"/>
    <w:rsid w:val="007A2745"/>
    <w:rsid w:val="007A6873"/>
    <w:rsid w:val="007E2D8D"/>
    <w:rsid w:val="00802CA0"/>
    <w:rsid w:val="00820051"/>
    <w:rsid w:val="00825E92"/>
    <w:rsid w:val="00862926"/>
    <w:rsid w:val="008820CD"/>
    <w:rsid w:val="008928C3"/>
    <w:rsid w:val="008C586D"/>
    <w:rsid w:val="008D1482"/>
    <w:rsid w:val="008D74DD"/>
    <w:rsid w:val="009260CD"/>
    <w:rsid w:val="00952C25"/>
    <w:rsid w:val="009539AB"/>
    <w:rsid w:val="009657C9"/>
    <w:rsid w:val="00970429"/>
    <w:rsid w:val="00A2118D"/>
    <w:rsid w:val="00A21A58"/>
    <w:rsid w:val="00A4190A"/>
    <w:rsid w:val="00A624D2"/>
    <w:rsid w:val="00A625C4"/>
    <w:rsid w:val="00AB38D4"/>
    <w:rsid w:val="00AB50D1"/>
    <w:rsid w:val="00AD76E2"/>
    <w:rsid w:val="00AE2A2A"/>
    <w:rsid w:val="00B20152"/>
    <w:rsid w:val="00B359E4"/>
    <w:rsid w:val="00B35AEF"/>
    <w:rsid w:val="00B56D44"/>
    <w:rsid w:val="00B57D98"/>
    <w:rsid w:val="00B645B0"/>
    <w:rsid w:val="00B70850"/>
    <w:rsid w:val="00C00744"/>
    <w:rsid w:val="00C066B6"/>
    <w:rsid w:val="00C24DBF"/>
    <w:rsid w:val="00C266F1"/>
    <w:rsid w:val="00C37BA1"/>
    <w:rsid w:val="00C465C3"/>
    <w:rsid w:val="00C4674C"/>
    <w:rsid w:val="00C506CF"/>
    <w:rsid w:val="00C72BED"/>
    <w:rsid w:val="00C77C6B"/>
    <w:rsid w:val="00C9578B"/>
    <w:rsid w:val="00CA4031"/>
    <w:rsid w:val="00CB0055"/>
    <w:rsid w:val="00CB20B8"/>
    <w:rsid w:val="00CC779F"/>
    <w:rsid w:val="00CF78CD"/>
    <w:rsid w:val="00D2522B"/>
    <w:rsid w:val="00D422DE"/>
    <w:rsid w:val="00D5459D"/>
    <w:rsid w:val="00D761E0"/>
    <w:rsid w:val="00D82B2A"/>
    <w:rsid w:val="00D876D2"/>
    <w:rsid w:val="00DA1F4D"/>
    <w:rsid w:val="00DC1A5F"/>
    <w:rsid w:val="00DD172A"/>
    <w:rsid w:val="00E12234"/>
    <w:rsid w:val="00E25A26"/>
    <w:rsid w:val="00E34C31"/>
    <w:rsid w:val="00E4381A"/>
    <w:rsid w:val="00E55D74"/>
    <w:rsid w:val="00E65E8F"/>
    <w:rsid w:val="00E9042E"/>
    <w:rsid w:val="00E95075"/>
    <w:rsid w:val="00F52F1D"/>
    <w:rsid w:val="00F54BB7"/>
    <w:rsid w:val="00F60274"/>
    <w:rsid w:val="00F651F0"/>
    <w:rsid w:val="00F77FB9"/>
    <w:rsid w:val="00F8509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0880B"/>
  <w14:defaultImageDpi w14:val="32767"/>
  <w15:chartTrackingRefBased/>
  <w15:docId w15:val="{9E7B1EBA-85B0-4A4E-AFC4-D8A3B7D6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94B6D2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94B6D2" w:themeColor="accent1"/>
      </w:pBdr>
      <w:spacing w:before="200" w:after="280"/>
      <w:ind w:left="936" w:right="936"/>
    </w:pPr>
    <w:rPr>
      <w:b/>
      <w:bCs/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94B6D2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DD80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DD80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704404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13AC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13ACC"/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selectable-text">
    <w:name w:val="selectable-text"/>
    <w:basedOn w:val="DefaultParagraphFont"/>
    <w:rsid w:val="005C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13453\AppData\Local\Microsoft\Office\16.0\DTS\en-US%7b665F9C19-ADE8-4FC4-8739-3904583E87E1%7d\%7b31BB0864-BC4D-489A-A6CE-C18DBCF4C17C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ajorFont>
      <a:minorFont>
        <a:latin typeface="Century Gothic" panose="020F03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DBDB25-EAE1-414E-9E63-1EFA1DB3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{31BB0864-BC4D-489A-A6CE-C18DBCF4C17C}tf00546271_win32</Template>
  <TotalTime>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S</dc:creator>
  <cp:lastModifiedBy>Aravindhan S</cp:lastModifiedBy>
  <cp:revision>3</cp:revision>
  <dcterms:created xsi:type="dcterms:W3CDTF">2024-11-11T17:38:00Z</dcterms:created>
  <dcterms:modified xsi:type="dcterms:W3CDTF">2024-11-11T18:12:00Z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